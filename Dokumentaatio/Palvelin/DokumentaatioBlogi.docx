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jc w:val="left"/>
      </w:pPr>
    </w:p>
    <w:p w:rsidR="00F2288A" w:rsidRDefault="00F2288A" w:rsidP="00F2288A">
      <w:pPr>
        <w:pStyle w:val="KansiLehti"/>
        <w:jc w:val="left"/>
      </w:pPr>
    </w:p>
    <w:p w:rsidR="00F2288A" w:rsidRPr="001C60EC" w:rsidRDefault="00F2288A" w:rsidP="00F2288A">
      <w:pPr>
        <w:pStyle w:val="KansiLehti"/>
      </w:pPr>
    </w:p>
    <w:p w:rsidR="00F2288A" w:rsidRDefault="00F2288A" w:rsidP="00F2288A">
      <w:pPr>
        <w:pStyle w:val="Calibri26"/>
        <w:jc w:val="center"/>
      </w:pPr>
      <w:r>
        <w:t>Palvelinohjelmointi harkkatyö dokumentaatio</w:t>
      </w:r>
    </w:p>
    <w:p w:rsidR="00F2288A" w:rsidRDefault="00F2288A" w:rsidP="00F2288A">
      <w:pPr>
        <w:pStyle w:val="KansiLehti"/>
      </w:pPr>
    </w:p>
    <w:p w:rsidR="00F2288A" w:rsidRDefault="00F2288A" w:rsidP="00F2288A">
      <w:pPr>
        <w:pStyle w:val="KansiLehti"/>
      </w:pPr>
    </w:p>
    <w:p w:rsidR="00F2288A" w:rsidRPr="004145C6" w:rsidRDefault="00F2288A" w:rsidP="00F2288A">
      <w:pPr>
        <w:pStyle w:val="Calibri22"/>
        <w:jc w:val="center"/>
      </w:pPr>
      <w:r w:rsidRPr="00716D2C">
        <w:t>iizo3030</w:t>
      </w:r>
    </w:p>
    <w:p w:rsidR="00F2288A" w:rsidRDefault="00F2288A" w:rsidP="00F2288A">
      <w:pPr>
        <w:pStyle w:val="KansiLehti"/>
      </w:pPr>
    </w:p>
    <w:p w:rsidR="00F2288A" w:rsidRPr="000A6C17" w:rsidRDefault="00F2288A" w:rsidP="00F2288A">
      <w:pPr>
        <w:pStyle w:val="KansiLehti"/>
      </w:pPr>
    </w:p>
    <w:p w:rsidR="00F2288A" w:rsidRPr="000A6C17" w:rsidRDefault="00F2288A" w:rsidP="00F2288A">
      <w:pPr>
        <w:pStyle w:val="KansiLehti"/>
      </w:pPr>
    </w:p>
    <w:p w:rsidR="00F2288A" w:rsidRDefault="00F2288A" w:rsidP="00F2288A">
      <w:pPr>
        <w:pStyle w:val="Calibri18"/>
        <w:jc w:val="center"/>
      </w:pPr>
      <w:r>
        <w:t>Tuomas Kyttä H3408</w:t>
      </w:r>
    </w:p>
    <w:p w:rsidR="00F2288A" w:rsidRDefault="00F2288A" w:rsidP="00F2288A">
      <w:pPr>
        <w:pStyle w:val="Calibri18"/>
        <w:jc w:val="center"/>
      </w:pPr>
      <w:r>
        <w:t>Mikko Leppänen</w:t>
      </w:r>
    </w:p>
    <w:p w:rsidR="00F2288A" w:rsidRPr="004145C6" w:rsidRDefault="00F2288A" w:rsidP="00F2288A">
      <w:pPr>
        <w:pStyle w:val="Calibri18"/>
        <w:jc w:val="center"/>
      </w:pPr>
      <w:r>
        <w:t>Eetu Manninen</w:t>
      </w: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Pr="000A6C17" w:rsidRDefault="00F2288A" w:rsidP="00F2288A">
      <w:pPr>
        <w:pStyle w:val="KansiLehti"/>
      </w:pPr>
    </w:p>
    <w:p w:rsidR="00F2288A" w:rsidRPr="000A6C17" w:rsidRDefault="00F2288A" w:rsidP="00F2288A">
      <w:pPr>
        <w:pStyle w:val="KansiLehti"/>
      </w:pPr>
    </w:p>
    <w:p w:rsidR="00F2288A" w:rsidRPr="004145C6" w:rsidRDefault="00F2288A" w:rsidP="00F2288A">
      <w:pPr>
        <w:pStyle w:val="Calibri16"/>
        <w:jc w:val="center"/>
      </w:pPr>
    </w:p>
    <w:p w:rsidR="00F2288A" w:rsidRPr="004145C6" w:rsidRDefault="00F2288A" w:rsidP="00F2288A">
      <w:pPr>
        <w:pStyle w:val="Calibri16"/>
        <w:jc w:val="center"/>
      </w:pPr>
      <w:r>
        <w:t>Huhtikuu 2015</w:t>
      </w: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Default="00F2288A" w:rsidP="00F2288A">
      <w:pPr>
        <w:pStyle w:val="KansiLehti"/>
      </w:pPr>
    </w:p>
    <w:p w:rsidR="00F2288A" w:rsidRPr="000A6C17" w:rsidRDefault="00F2288A" w:rsidP="00F2288A">
      <w:pPr>
        <w:pStyle w:val="KansiLehti"/>
      </w:pPr>
    </w:p>
    <w:p w:rsidR="00F2288A" w:rsidRPr="001117A2" w:rsidRDefault="00F2288A" w:rsidP="00F2288A">
      <w:pPr>
        <w:pStyle w:val="Calibri14"/>
        <w:jc w:val="center"/>
      </w:pPr>
      <w:r>
        <w:t>Ohjelmistotekniikan koulutusohjelma</w:t>
      </w:r>
    </w:p>
    <w:p w:rsidR="00F2288A" w:rsidRDefault="00F2288A" w:rsidP="00F2288A">
      <w:pPr>
        <w:pStyle w:val="Calibri14"/>
        <w:jc w:val="center"/>
      </w:pPr>
      <w:r w:rsidRPr="00E20FC1">
        <w:rPr>
          <w:noProof/>
        </w:rPr>
        <w:drawing>
          <wp:anchor distT="0" distB="0" distL="114300" distR="114300" simplePos="0" relativeHeight="251659264" behindDoc="0" locked="0" layoutInCell="1" allowOverlap="1" wp14:anchorId="4C50DC4B" wp14:editId="55200495">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rsidR="003F4B34" w:rsidRDefault="003F4B34" w:rsidP="003F4B34">
      <w:pPr>
        <w:pStyle w:val="KansiLehti"/>
      </w:pPr>
    </w:p>
    <w:p w:rsidR="003F4B34" w:rsidRDefault="003F4B34" w:rsidP="003F4B34">
      <w:pPr>
        <w:tabs>
          <w:tab w:val="left" w:pos="3270"/>
        </w:tabs>
      </w:pP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p w:rsidR="00D96545" w:rsidRDefault="004E0305" w:rsidP="004E0305">
      <w:pPr>
        <w:pStyle w:val="Heading1"/>
      </w:pPr>
      <w:r>
        <w:lastRenderedPageBreak/>
        <w:t>Yleiskuvaus ongelmasta</w:t>
      </w:r>
    </w:p>
    <w:p w:rsidR="004E0305" w:rsidRDefault="004E0305" w:rsidP="004E0305">
      <w:pPr>
        <w:pStyle w:val="BodyText"/>
      </w:pPr>
      <w:r>
        <w:t>Työn tarkoituksena on luoda blogi sivusta, johon Käyttäjät voivat kirjautua, kirjoittaa blogi merkintöjä ja kommentoida niitä. Adminin tulisi pystyä hallitsemaan käyttäjiä, merkintöjä ja kommentteja. Käyttäjillä on erilaisia oikeuksia ja ne on tallennettu. Ohjelma käyttää MySQL tietokantaa.</w:t>
      </w:r>
    </w:p>
    <w:p w:rsidR="004E0305" w:rsidRDefault="004E0305" w:rsidP="004E0305">
      <w:pPr>
        <w:pStyle w:val="Heading2"/>
      </w:pPr>
      <w:r>
        <w:t>Käyttäjät</w:t>
      </w:r>
    </w:p>
    <w:p w:rsidR="004E0305" w:rsidRDefault="004E0305" w:rsidP="004E0305">
      <w:pPr>
        <w:pStyle w:val="BodyText"/>
        <w:numPr>
          <w:ilvl w:val="0"/>
          <w:numId w:val="13"/>
        </w:numPr>
      </w:pPr>
      <w:r>
        <w:t>Admin: Kaikki oikeudet</w:t>
      </w:r>
    </w:p>
    <w:p w:rsidR="004E0305" w:rsidRDefault="004E0305" w:rsidP="004E0305">
      <w:pPr>
        <w:pStyle w:val="BodyText"/>
        <w:numPr>
          <w:ilvl w:val="0"/>
          <w:numId w:val="13"/>
        </w:numPr>
      </w:pPr>
      <w:r>
        <w:t>Kirjautunut käyttäjä: Voi kommentoida ja selailla merkintöjä</w:t>
      </w:r>
    </w:p>
    <w:p w:rsidR="004E0305" w:rsidRDefault="004E0305" w:rsidP="004E0305">
      <w:pPr>
        <w:pStyle w:val="BodyText"/>
        <w:numPr>
          <w:ilvl w:val="0"/>
          <w:numId w:val="13"/>
        </w:numPr>
      </w:pPr>
      <w:r>
        <w:t>Vieraileva käyttäjä: Voi selailla merkintöjä</w:t>
      </w:r>
    </w:p>
    <w:p w:rsidR="004E0305" w:rsidRDefault="004E0305" w:rsidP="004E0305">
      <w:pPr>
        <w:pStyle w:val="Heading1"/>
      </w:pPr>
      <w:r>
        <w:t>Näytöt</w:t>
      </w:r>
    </w:p>
    <w:p w:rsidR="004E0305" w:rsidRDefault="004E0305" w:rsidP="004E0305">
      <w:pPr>
        <w:pStyle w:val="BodyText"/>
      </w:pPr>
      <w:r>
        <w:rPr>
          <w:noProof/>
          <w:lang w:eastAsia="fi-FI"/>
        </w:rPr>
        <w:drawing>
          <wp:inline distT="0" distB="0" distL="0" distR="0">
            <wp:extent cx="5292090" cy="3051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kki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2090" cy="3051175"/>
                    </a:xfrm>
                    <a:prstGeom prst="rect">
                      <a:avLst/>
                    </a:prstGeom>
                  </pic:spPr>
                </pic:pic>
              </a:graphicData>
            </a:graphic>
          </wp:inline>
        </w:drawing>
      </w:r>
    </w:p>
    <w:p w:rsidR="004E0305" w:rsidRDefault="00FB6DA7" w:rsidP="004E0305">
      <w:pPr>
        <w:pStyle w:val="BodyText"/>
      </w:pPr>
      <w:r>
        <w:t>Alun karkea suunnitelma joka löytyy myös erillisenä liitteenä</w:t>
      </w:r>
    </w:p>
    <w:p w:rsidR="00FB6DA7" w:rsidRDefault="00FB6DA7" w:rsidP="00FB6DA7">
      <w:pPr>
        <w:pStyle w:val="Heading1"/>
      </w:pPr>
      <w:r>
        <w:lastRenderedPageBreak/>
        <w:t>UML:n käyttötapaukset</w:t>
      </w:r>
    </w:p>
    <w:p w:rsidR="00FB6DA7" w:rsidRDefault="00FB6DA7" w:rsidP="00FB6DA7">
      <w:pPr>
        <w:pStyle w:val="BodyText"/>
      </w:pPr>
      <w:r>
        <w:rPr>
          <w:noProof/>
          <w:lang w:eastAsia="fi-FI"/>
        </w:rPr>
        <w:drawing>
          <wp:inline distT="0" distB="0" distL="0" distR="0">
            <wp:extent cx="5292090" cy="39554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292090" cy="3955415"/>
                    </a:xfrm>
                    <a:prstGeom prst="rect">
                      <a:avLst/>
                    </a:prstGeom>
                  </pic:spPr>
                </pic:pic>
              </a:graphicData>
            </a:graphic>
          </wp:inline>
        </w:drawing>
      </w:r>
    </w:p>
    <w:p w:rsidR="00FB6DA7" w:rsidRDefault="00FB6DA7" w:rsidP="00FB6DA7">
      <w:pPr>
        <w:pStyle w:val="Heading1"/>
      </w:pPr>
      <w:r>
        <w:t>Käsitemallit</w:t>
      </w:r>
    </w:p>
    <w:p w:rsidR="00FB6DA7" w:rsidRDefault="005A2BC6" w:rsidP="00FB6DA7">
      <w:pPr>
        <w:pStyle w:val="BodyText"/>
      </w:pPr>
      <w:r>
        <w:t>Mikko plz</w:t>
      </w:r>
    </w:p>
    <w:p w:rsidR="005A2BC6" w:rsidRDefault="005A2BC6" w:rsidP="005A2BC6">
      <w:pPr>
        <w:pStyle w:val="Heading1"/>
      </w:pPr>
      <w:r>
        <w:t>Luokkamallit</w:t>
      </w:r>
    </w:p>
    <w:p w:rsidR="005A2BC6" w:rsidRDefault="005A2BC6" w:rsidP="005A2BC6">
      <w:pPr>
        <w:pStyle w:val="BodyText"/>
      </w:pPr>
      <w:r>
        <w:rPr>
          <w:noProof/>
          <w:lang w:eastAsia="fi-FI"/>
        </w:rPr>
        <w:drawing>
          <wp:inline distT="0" distB="0" distL="0" distR="0">
            <wp:extent cx="5292090" cy="44430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uokkamalli.PNG"/>
                    <pic:cNvPicPr/>
                  </pic:nvPicPr>
                  <pic:blipFill>
                    <a:blip r:embed="rId13">
                      <a:extLst>
                        <a:ext uri="{28A0092B-C50C-407E-A947-70E740481C1C}">
                          <a14:useLocalDpi xmlns:a14="http://schemas.microsoft.com/office/drawing/2010/main" val="0"/>
                        </a:ext>
                      </a:extLst>
                    </a:blip>
                    <a:stretch>
                      <a:fillRect/>
                    </a:stretch>
                  </pic:blipFill>
                  <pic:spPr>
                    <a:xfrm>
                      <a:off x="0" y="0"/>
                      <a:ext cx="5292090" cy="4443095"/>
                    </a:xfrm>
                    <a:prstGeom prst="rect">
                      <a:avLst/>
                    </a:prstGeom>
                  </pic:spPr>
                </pic:pic>
              </a:graphicData>
            </a:graphic>
          </wp:inline>
        </w:drawing>
      </w:r>
    </w:p>
    <w:p w:rsidR="005A2BC6" w:rsidRDefault="005A2BC6" w:rsidP="005A2BC6">
      <w:pPr>
        <w:pStyle w:val="Heading1"/>
      </w:pPr>
      <w:r>
        <w:t>Sekvenssikaavioita</w:t>
      </w:r>
    </w:p>
    <w:p w:rsidR="005A2BC6" w:rsidRPr="005A2BC6" w:rsidRDefault="00282C05" w:rsidP="005A2BC6">
      <w:pPr>
        <w:pStyle w:val="BodyText"/>
      </w:pPr>
      <w:r>
        <w:t>Sekvenssikaavio rekisteröitymisestä</w:t>
      </w:r>
    </w:p>
    <w:p w:rsidR="005A2BC6" w:rsidRDefault="005A2BC6" w:rsidP="005A2BC6">
      <w:pPr>
        <w:pStyle w:val="BodyText"/>
      </w:pPr>
      <w:r>
        <w:rPr>
          <w:noProof/>
          <w:lang w:eastAsia="fi-FI"/>
        </w:rPr>
        <w:drawing>
          <wp:inline distT="0" distB="0" distL="0" distR="0" wp14:anchorId="612C7EE2" wp14:editId="030C8D15">
            <wp:extent cx="5292090" cy="269113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kvenssiRegister.PNG"/>
                    <pic:cNvPicPr/>
                  </pic:nvPicPr>
                  <pic:blipFill>
                    <a:blip r:embed="rId14">
                      <a:extLst>
                        <a:ext uri="{28A0092B-C50C-407E-A947-70E740481C1C}">
                          <a14:useLocalDpi xmlns:a14="http://schemas.microsoft.com/office/drawing/2010/main" val="0"/>
                        </a:ext>
                      </a:extLst>
                    </a:blip>
                    <a:stretch>
                      <a:fillRect/>
                    </a:stretch>
                  </pic:blipFill>
                  <pic:spPr>
                    <a:xfrm>
                      <a:off x="0" y="0"/>
                      <a:ext cx="5292090" cy="2691130"/>
                    </a:xfrm>
                    <a:prstGeom prst="rect">
                      <a:avLst/>
                    </a:prstGeom>
                  </pic:spPr>
                </pic:pic>
              </a:graphicData>
            </a:graphic>
          </wp:inline>
        </w:drawing>
      </w:r>
    </w:p>
    <w:p w:rsidR="00282C05" w:rsidRDefault="00282C05" w:rsidP="005A2BC6">
      <w:pPr>
        <w:pStyle w:val="BodyText"/>
      </w:pPr>
      <w:r>
        <w:t>Sekvenssikaavio kommentoimisesta</w:t>
      </w:r>
    </w:p>
    <w:p w:rsidR="005A2BC6" w:rsidRDefault="005A2BC6" w:rsidP="005A2BC6">
      <w:pPr>
        <w:pStyle w:val="BodyText"/>
      </w:pPr>
      <w:r>
        <w:rPr>
          <w:noProof/>
          <w:lang w:eastAsia="fi-FI"/>
        </w:rPr>
        <w:drawing>
          <wp:inline distT="0" distB="0" distL="0" distR="0" wp14:anchorId="312F8049" wp14:editId="065950A8">
            <wp:extent cx="5292090" cy="23609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kvenssiKommentti.PNG"/>
                    <pic:cNvPicPr/>
                  </pic:nvPicPr>
                  <pic:blipFill>
                    <a:blip r:embed="rId15">
                      <a:extLst>
                        <a:ext uri="{28A0092B-C50C-407E-A947-70E740481C1C}">
                          <a14:useLocalDpi xmlns:a14="http://schemas.microsoft.com/office/drawing/2010/main" val="0"/>
                        </a:ext>
                      </a:extLst>
                    </a:blip>
                    <a:stretch>
                      <a:fillRect/>
                    </a:stretch>
                  </pic:blipFill>
                  <pic:spPr>
                    <a:xfrm>
                      <a:off x="0" y="0"/>
                      <a:ext cx="5292090" cy="2360930"/>
                    </a:xfrm>
                    <a:prstGeom prst="rect">
                      <a:avLst/>
                    </a:prstGeom>
                  </pic:spPr>
                </pic:pic>
              </a:graphicData>
            </a:graphic>
          </wp:inline>
        </w:drawing>
      </w:r>
    </w:p>
    <w:p w:rsidR="005A2BC6" w:rsidRDefault="00282C05" w:rsidP="005A2BC6">
      <w:pPr>
        <w:pStyle w:val="BodyText"/>
      </w:pPr>
      <w:r>
        <w:t>Sekvenssikaavio kirjautumisesta</w:t>
      </w:r>
    </w:p>
    <w:p w:rsidR="005A2BC6" w:rsidRDefault="005A2BC6" w:rsidP="005A2BC6">
      <w:pPr>
        <w:pStyle w:val="BodyText"/>
      </w:pPr>
      <w:r>
        <w:rPr>
          <w:noProof/>
          <w:lang w:eastAsia="fi-FI"/>
        </w:rPr>
        <w:drawing>
          <wp:inline distT="0" distB="0" distL="0" distR="0" wp14:anchorId="2B77F23B" wp14:editId="339499ED">
            <wp:extent cx="5292090" cy="19177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kvenssiLogin.PNG"/>
                    <pic:cNvPicPr/>
                  </pic:nvPicPr>
                  <pic:blipFill>
                    <a:blip r:embed="rId16">
                      <a:extLst>
                        <a:ext uri="{28A0092B-C50C-407E-A947-70E740481C1C}">
                          <a14:useLocalDpi xmlns:a14="http://schemas.microsoft.com/office/drawing/2010/main" val="0"/>
                        </a:ext>
                      </a:extLst>
                    </a:blip>
                    <a:stretch>
                      <a:fillRect/>
                    </a:stretch>
                  </pic:blipFill>
                  <pic:spPr>
                    <a:xfrm>
                      <a:off x="0" y="0"/>
                      <a:ext cx="5292090" cy="1917700"/>
                    </a:xfrm>
                    <a:prstGeom prst="rect">
                      <a:avLst/>
                    </a:prstGeom>
                  </pic:spPr>
                </pic:pic>
              </a:graphicData>
            </a:graphic>
          </wp:inline>
        </w:drawing>
      </w:r>
    </w:p>
    <w:p w:rsidR="00282C05" w:rsidRDefault="00F76096" w:rsidP="00F76096">
      <w:pPr>
        <w:pStyle w:val="Heading1"/>
      </w:pPr>
      <w:r>
        <w:t>Projektisuunnitelma: työnjako, vastuut, tuntimäärät</w:t>
      </w:r>
    </w:p>
    <w:p w:rsidR="00F76096" w:rsidRDefault="00490686" w:rsidP="00F76096">
      <w:pPr>
        <w:pStyle w:val="BodyText"/>
      </w:pPr>
      <w:hyperlink r:id="rId17" w:history="1">
        <w:r w:rsidR="00F76096" w:rsidRPr="00F76096">
          <w:rPr>
            <w:rStyle w:val="Hyperlink"/>
          </w:rPr>
          <w:t>Ajat, tunnit ja kuvaukset</w:t>
        </w:r>
      </w:hyperlink>
    </w:p>
    <w:p w:rsidR="00490686" w:rsidRDefault="00F76096" w:rsidP="00490686">
      <w:pPr>
        <w:pStyle w:val="BodyText"/>
      </w:pPr>
      <w:r>
        <w:t>Näitä tietoja päätettiin pitää githubissa, koska muuten niiden muokkaaminen / merkitseminen olisi ollut vähintäänkin tuskallista</w:t>
      </w:r>
    </w:p>
    <w:p w:rsidR="00490686" w:rsidRPr="00490686" w:rsidRDefault="00490686" w:rsidP="00490686">
      <w:pPr>
        <w:pStyle w:val="NumeroimatonHeading1"/>
      </w:pPr>
      <w:r>
        <w:t>E&amp;R kaavio tietokannasta</w:t>
      </w:r>
      <w:bookmarkStart w:id="0" w:name="_GoBack"/>
      <w:bookmarkEnd w:id="0"/>
    </w:p>
    <w:p w:rsidR="00490686" w:rsidRDefault="00490686" w:rsidP="00490686"/>
    <w:p w:rsidR="00490686" w:rsidRPr="00F76096" w:rsidRDefault="00490686" w:rsidP="00490686">
      <w:pPr>
        <w:pStyle w:val="NumeroimatonHeading1"/>
        <w:numPr>
          <w:ilvl w:val="0"/>
          <w:numId w:val="0"/>
        </w:numPr>
        <w:ind w:left="431" w:hanging="431"/>
      </w:pPr>
    </w:p>
    <w:sectPr w:rsidR="00490686" w:rsidRPr="00F76096" w:rsidSect="00BC1719">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88A" w:rsidRDefault="00F2288A" w:rsidP="00D96545">
      <w:pPr>
        <w:spacing w:after="0" w:line="240" w:lineRule="auto"/>
      </w:pPr>
      <w:r>
        <w:separator/>
      </w:r>
    </w:p>
  </w:endnote>
  <w:endnote w:type="continuationSeparator" w:id="0">
    <w:p w:rsidR="00F2288A" w:rsidRDefault="00F2288A"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rsidP="003F4B34">
    <w:pPr>
      <w:pStyle w:val="Footer"/>
      <w:tabs>
        <w:tab w:val="clear" w:pos="4513"/>
        <w:tab w:val="clear" w:pos="9026"/>
        <w:tab w:val="left" w:pos="4020"/>
      </w:tabs>
      <w:jc w:val="center"/>
    </w:pPr>
    <w:r>
      <w:rPr>
        <w:noProof/>
        <w:lang w:eastAsia="fi-FI"/>
      </w:rPr>
      <w:drawing>
        <wp:inline distT="0" distB="0" distL="0" distR="0" wp14:anchorId="161FC8B2" wp14:editId="5C630FC8">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88A" w:rsidRDefault="00F2288A" w:rsidP="00D96545">
      <w:pPr>
        <w:spacing w:after="0" w:line="240" w:lineRule="auto"/>
      </w:pPr>
      <w:r>
        <w:separator/>
      </w:r>
    </w:p>
  </w:footnote>
  <w:footnote w:type="continuationSeparator" w:id="0">
    <w:p w:rsidR="00F2288A" w:rsidRDefault="00F2288A"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B34" w:rsidRDefault="003F4B34">
    <w:pPr>
      <w:pStyle w:val="Header"/>
    </w:pPr>
    <w:r>
      <w:rPr>
        <w:noProof/>
        <w:lang w:eastAsia="fi-FI"/>
      </w:rPr>
      <w:drawing>
        <wp:inline distT="0" distB="0" distL="0" distR="0" wp14:anchorId="388C78FC" wp14:editId="000A3FBB">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3F4B34" w:rsidRDefault="003F4B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BC1719" w:rsidRDefault="00BC1719">
        <w:pPr>
          <w:pStyle w:val="Header"/>
        </w:pPr>
        <w:r>
          <w:fldChar w:fldCharType="begin"/>
        </w:r>
        <w:r>
          <w:instrText xml:space="preserve"> PAGE   \* MERGEFORMAT </w:instrText>
        </w:r>
        <w:r>
          <w:fldChar w:fldCharType="separate"/>
        </w:r>
        <w:r w:rsidR="00490686">
          <w:rPr>
            <w:noProof/>
          </w:rPr>
          <w:t>4</w:t>
        </w:r>
        <w:r>
          <w:rPr>
            <w:noProof/>
          </w:rPr>
          <w:fldChar w:fldCharType="end"/>
        </w:r>
      </w:p>
    </w:sdtContent>
  </w:sdt>
  <w:p w:rsidR="003F4B34" w:rsidRDefault="003F4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907E61"/>
    <w:multiLevelType w:val="hybridMultilevel"/>
    <w:tmpl w:val="3A0A175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8A"/>
    <w:rsid w:val="00131693"/>
    <w:rsid w:val="001C09CF"/>
    <w:rsid w:val="00282C05"/>
    <w:rsid w:val="003F4B34"/>
    <w:rsid w:val="00447106"/>
    <w:rsid w:val="00490686"/>
    <w:rsid w:val="004D6F85"/>
    <w:rsid w:val="004E0305"/>
    <w:rsid w:val="005A2BC6"/>
    <w:rsid w:val="006F1F86"/>
    <w:rsid w:val="0085305D"/>
    <w:rsid w:val="00980C40"/>
    <w:rsid w:val="00B51D4D"/>
    <w:rsid w:val="00BC1719"/>
    <w:rsid w:val="00D96545"/>
    <w:rsid w:val="00F2288A"/>
    <w:rsid w:val="00F76096"/>
    <w:rsid w:val="00FB6DA7"/>
    <w:rsid w:val="00FC31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27CAC60-D024-4DFA-829D-3BD46621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semiHidden/>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semiHidden/>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semiHidden/>
    <w:unhideWhenUsed/>
    <w:rsid w:val="00FC312F"/>
    <w:pPr>
      <w:spacing w:before="240" w:after="0" w:line="360" w:lineRule="auto"/>
    </w:pPr>
    <w:rPr>
      <w:b/>
    </w:rPr>
  </w:style>
  <w:style w:type="paragraph" w:styleId="TOC2">
    <w:name w:val="toc 2"/>
    <w:basedOn w:val="Normal"/>
    <w:next w:val="Normal"/>
    <w:autoRedefine/>
    <w:uiPriority w:val="39"/>
    <w:semiHidden/>
    <w:unhideWhenUsed/>
    <w:rsid w:val="001C09CF"/>
    <w:pPr>
      <w:spacing w:after="0" w:line="360" w:lineRule="auto"/>
      <w:ind w:left="238"/>
    </w:pPr>
  </w:style>
  <w:style w:type="paragraph" w:styleId="TOC3">
    <w:name w:val="toc 3"/>
    <w:basedOn w:val="Normal"/>
    <w:next w:val="Normal"/>
    <w:autoRedefine/>
    <w:uiPriority w:val="39"/>
    <w:semiHidden/>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
    <w:name w:val="Lähdeluettelo"/>
    <w:basedOn w:val="BodyText"/>
    <w:qFormat/>
    <w:rsid w:val="0085305D"/>
    <w:pPr>
      <w:spacing w:line="240" w:lineRule="auto"/>
      <w:ind w:left="431"/>
    </w:pPr>
  </w:style>
  <w:style w:type="character" w:styleId="Hyperlink">
    <w:name w:val="Hyperlink"/>
    <w:basedOn w:val="DefaultParagraphFont"/>
    <w:uiPriority w:val="99"/>
    <w:unhideWhenUsed/>
    <w:rsid w:val="00F76096"/>
    <w:rPr>
      <w:color w:val="0563C1" w:themeColor="hyperlink"/>
      <w:u w:val="single"/>
    </w:rPr>
  </w:style>
  <w:style w:type="character" w:styleId="FollowedHyperlink">
    <w:name w:val="FollowedHyperlink"/>
    <w:basedOn w:val="DefaultParagraphFont"/>
    <w:uiPriority w:val="99"/>
    <w:semiHidden/>
    <w:unhideWhenUsed/>
    <w:rsid w:val="00F76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uoKy/palvelin-tietokannat-suunnittelu/wiki/Tuntim%C3%A4%C3%A4r%C3%A4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Z:\Dox\Documents\Custom%20Office%20Templates\Raportointi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37FE-0A84-4F65-B281-705A420C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RaportointiPohja.dotx</Template>
  <TotalTime>62</TotalTime>
  <Pages>5</Pages>
  <Words>138</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Kyttä</dc:creator>
  <cp:keywords/>
  <dc:description/>
  <cp:lastModifiedBy>Tuomas Kyttä</cp:lastModifiedBy>
  <cp:revision>3</cp:revision>
  <dcterms:created xsi:type="dcterms:W3CDTF">2015-04-16T11:49:00Z</dcterms:created>
  <dcterms:modified xsi:type="dcterms:W3CDTF">2015-04-16T13:09:00Z</dcterms:modified>
</cp:coreProperties>
</file>